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160" w:line="259" w:lineRule="auto"/>
        <w:ind w:left="0" w:firstLine="0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  <w:t xml:space="preserve">ITA 0443 - STATISTICS WITH R PROGRAMMING </w:t>
      </w:r>
    </w:p>
    <w:p>
      <w:pPr>
        <w:spacing w:before="0" w:after="160" w:line="259" w:lineRule="auto"/>
        <w:ind w:left="0" w:right="0" w:firstLine="0"/>
        <w:jc w:val="center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  <w:t>DAY 2 – LAB EXERCISES</w:t>
      </w:r>
    </w:p>
    <w:p>
      <w:pPr>
        <w:spacing w:before="0" w:after="240" w:line="360" w:lineRule="auto"/>
        <w:ind w:left="0" w:right="0" w:firstLine="0"/>
        <w:jc w:val="left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FFFFFF"/>
        </w:rPr>
        <w:t>Reg No : 192121038</w:t>
      </w:r>
    </w:p>
    <w:p>
      <w:pPr>
        <w:spacing w:before="0" w:after="240" w:line="36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FFFFFF"/>
        </w:rPr>
        <w:t>Name : B.Ramya</w:t>
      </w:r>
    </w:p>
    <w:p>
      <w:pPr>
        <w:spacing w:before="100" w:after="0" w:line="240" w:lineRule="auto"/>
        <w:ind w:left="0" w:right="0" w:firstLine="0"/>
        <w:jc w:val="center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FFFFFF"/>
        </w:rPr>
        <w:t>IMPLEMENTATION OF VECTOR RECYCLING, APPLY FAMILY &amp; RECURSION</w:t>
      </w:r>
    </w:p>
    <w:p>
      <w:pPr>
        <w:spacing w:before="0" w:after="160" w:line="259" w:lineRule="auto"/>
        <w:ind w:left="0" w:right="0" w:firstLine="0"/>
        <w:jc w:val="center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  <w:t>1. Demonstrate Vector Recycling in R.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vec1=1:6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vec2=1:2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print(vec1+vec2)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2 4 4 6 6 8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  <w:t xml:space="preserve">2. Demonstrate the usage of apply function in R 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sample_matrix &lt;- matrix(C&lt;-(1:10),nrow=3, ncol=10)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 xml:space="preserve">&gt; 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print( "sample matrix:")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"sample matrix:"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sample_matrix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 xml:space="preserve">     [,1] [,2] [,3] [,4] [,5] [,6] [,7] [,8] [,9] [,10]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[1,]    1    4    7   10    3    6    9    2    5     8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[2,]    2    5    8    1    4    7   10    3    6     9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[3,]    3    6    9    2    5    8    1    4    7    10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print("sum across rows:")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"sum across rows:"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apply( sample_matrix, 1, sum)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55 55 55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print("mean across columns:")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"mean across columns:"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apply( sample_matrix, 2, mean)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 xml:space="preserve"> [1] 2.000000 5.000000 8.000000 4.333333 4.000000 7.000000 6.666667 3.000000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 xml:space="preserve"> [9] 6.000000 9.000000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  <w:t>3. Demonstrate the usage of lapply function in R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names &lt;- c("priya", "raj","pawan","sudha","devraj")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print( "original data:")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"original data:"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names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"priya"  "raj"    "pawan"  "sudha"  "devraj"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print("data after lapply():")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"data after lapply():"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lapply(names, toupper)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[[1]]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"PRIYA"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[[2]]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"RAJ"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[[3]]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"PAWAN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[[4]]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"SUDHA"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[[5]]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"DEVRAJ"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  <w:t>4. Demonstrate the usage of sapply function in R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sample_data&lt;- data.frame( x=c(1,2,3,4,5,6),y=c(3,2,4,2,34,5))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print( "original data:")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"original data:"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sample_data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 xml:space="preserve">  x  y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1 1  3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2 2  2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3 3  4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4 4  2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5 5 34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6 6  5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print("data after sapply():")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"data after sapply():"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sapply(sample_data, max)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 xml:space="preserve"> x  y 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 xml:space="preserve"> 6 34 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  <w:t>5. Demonstrate the usage of tapply function in R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library(tidyverse)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print(" Head of data:")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head(diamonds)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print("Average price for each cut of diamond:")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tapply(diamonds$price, diamonds$cut, mean)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  <w:t>6. Demonstrate the usage of mapply function in R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A = list(c(1, 2, 3, 4))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B = list(c(2, 5, 1, 6))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result = mapply(sum, A, B)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print(result)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24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  <w:t>7. Sum of Natural Numbers using Recursion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sum&lt;-function(n){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if (n&lt;=1){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return(n)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}else{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return(n+sum(n-1))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}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}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sum(7)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28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  <w:t>8. Write a program to generate Fibonacci sequence using Recursion in R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Fibonacci &lt;- numeric(10)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Fibonacci[1] &lt;- Fibonacci[2] &lt;- 1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for (i in 3:10) Fibonacci[i] &lt;- Fibonacci[i - 2] + Fibonacci[i - 1]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print("First 10 Fibonacci numbers:")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[1] "First 10 Fibonacci numbers:"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&gt; print(Fibonacci)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 xml:space="preserve"> [1]  1  1  2  3  5  8 13 21 34 55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  <w:t>9. Write a program to find factorial of a number in R using recursion.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rec_fac &lt;- function(x){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ab/>
        <w:t>if(x==0 || x==1)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ab/>
        <w:t>{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ab/>
        <w:tab/>
        <w:t>return(1)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ab/>
        <w:t>}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ab/>
        <w:t>else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ab/>
        <w:t>{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ab/>
        <w:tab/>
        <w:t>return(x*rec_fac(x-1))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ab/>
        <w:t>}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  <w:t>}</w:t>
      </w: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  <w:bookmarkStart w:id="0" w:name="_GoBack"/>
      <w:bookmarkEnd w:id="0"/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100" w:after="0" w:line="240" w:lineRule="auto"/>
        <w:ind w:left="0" w:right="0" w:firstLine="0"/>
        <w:jc w:val="both"/>
        <w:rPr>
          <w:rFonts w:ascii="Arial" w:eastAsia="Arial" w:cs="Arial" w:hAnsi="Arial"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252830"/>
          <w:spacing w:val="0"/>
          <w:position w:val="0"/>
          <w:sz w:val="24"/>
          <w:shd w:val="clear" w:color="auto" w:fill="FFFFFF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4</Pages>
  <Words>437</Words>
  <Characters>2058</Characters>
  <Lines>123</Lines>
  <Paragraphs>106</Paragraphs>
  <CharactersWithSpaces>2526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2023-05-04T10:29:11Z</dcterms:modified>
</cp:coreProperties>
</file>