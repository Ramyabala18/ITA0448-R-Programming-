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ITA0448-R PROGRAMMING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Ramya B</w:t>
      </w:r>
      <w:bookmarkStart w:id="0" w:name="_GoBack"/>
      <w:bookmarkEnd w:id="0"/>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19212</w:t>
      </w: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1038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1.How to use the cbind() and rbind() in data frame for the fields city and</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zipcodedatas using vector and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city &lt;- c("Delhi","Bangalore","Chennai","Mumbai")</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zipcode &lt;- c(123456,789654,698748,456986)</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addresses &lt;- cbind(city,zipcode)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cat("# # # # The First data frame\n")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print(addresses)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new.address &lt;-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city = c("Punjab","Kerala"),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zipcode = c("456978","569875"),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stringsAsFactors = FALSE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cat("# # # The Second data frame\n")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print(new.address)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all.addresses &lt;- rbind(addresses,new.address)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cat("# # # The combined data frame\n")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print(all.addresses)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 # # The First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city        zipcode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[1,] "Delhi"     "123456"</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[2,] "Bangalore" "789654"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[3,] "Chennai"   "698748"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[4,] "Mumbai"    "456986"</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 # The Second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city zipcode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1 Punjab  456978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2 Kerala  569875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 # The combined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city zipcode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1     Delhi  123456</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2 Bangalore  789654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3   Chennai  698748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4    Mumbai  456986</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5    Punjab  456978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6    Kerala  569875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2. Create First Dataset with variables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Segoe UI Symbol" w:cs="Segoe UI Symbol" w:hAnsi="Segoe UI Symbol"/>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w:t>
      </w: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surname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Segoe UI Symbol" w:cs="Segoe UI Symbol" w:hAnsi="Segoe UI Symbol"/>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w:t>
      </w: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nationality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Create Second Dataset with variables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Segoe UI Symbol" w:cs="Segoe UI Symbol" w:hAnsi="Segoe UI Symbol"/>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w:t>
      </w: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surname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Segoe UI Symbol" w:cs="Segoe UI Symbol" w:hAnsi="Segoe UI Symbol"/>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w:t>
      </w: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movies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The common key variable is surname. How to merge both data and check if the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dimensionality is 7x3.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producers &lt;- data.frame(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surname =  c("Spielberg","Scorsese","Hitchcock","Tarantino","Polanski"),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nationality = c("US","US","UK","US","Poland"),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stringsAsFactors=FALSE)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movies &lt;- data.frame(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surname = c("Spielberg",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ab/>
        <w:tab/>
        <w:t>"Scorsese",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"Hitchcock",</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w:t>
        <w:tab/>
        <w:t>"Hitchcock",</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"Spielberg",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"Tarantino",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"Polanski"),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title = c("Super 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w:t>
        <w:tab/>
        <w:tab/>
        <w:t>"Taxi Driver",</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w:t>
        <w:tab/>
        <w:tab/>
        <w:t>"Psycho",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w:t>
        <w:tab/>
        <w:tab/>
        <w:t>"North by Northwest",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w:t>
        <w:tab/>
        <w:tab/>
        <w:t>"Catch Me If You Can",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w:t>
        <w:tab/>
        <w:tab/>
        <w:t xml:space="preserve">"Reservoir Dogs","Chinatown"),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 xml:space="preserve">     </w:t>
        <w:tab/>
        <w:tab/>
        <w:t>stringsAsFactors=FALSE)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m1 &lt;- merge(producers, movies, by.x = "surname")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m1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dim(m1)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surname nationality               title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1 Hitchcock          UK              Psycho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2 Hitchcock          UK  North by Northwest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3  Polanski      Poland           Chinatown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4  Scorsese          US         Taxi Driver</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5 Spielberg          US             Super 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6 Spielberg          US Catch Me If You Can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US" w:eastAsia="zh-CN"/>
        </w:rPr>
        <w:t>7 Tarantino          US      Reservoir Dogs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Write a R program to create an empty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df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df = data.frame(matrix(nrow = 0, ncol = 0))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columns = c("id","name","dob")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df = data.frame(matrix(nrow = 0, ncol = length(columns)))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colnames(df) = columns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df = data.frame(id=numeric(0),name=character(0),dob=character(0))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df = data.frame(id=NA, name=NA, dob=NA)[numeric(0),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empty_df = df[FALSE,]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Empty dataset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Write a R program to create a data frame from four given vectors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c('yes\n', 'no\n', 'yes\n', 'no\n', 'no\n', 'yes\n', 'yes\n', 'no\n', 'no\n', 'yes\n')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print(score)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print(attempts)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df = data.frame(name, score, attempts, qualify)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print(df)</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[1] "Anastasia" "Dima"      "Katherine" "James"     "Emily"     "Michael"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[7] "Matthew"   "Laura"     "Kevin"     "Jonas"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[1] 12.5  9.0 16.5 12.0  9.0 20.0 14.5 13.5  8.0 19.0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[1] 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[1] "yes\n" "no\n"  "yes\n" "no\n"  "no\n"  "yes\n""yes\n" "no\n"  "no\n"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"yes\n"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5.Write a R program to extract specific column from a data frame using column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INPUT: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print("Extract Specific columns:")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&lt;- data.frame(exam_data$name,exam_data$score)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namescoreattempts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"Extract Specific columns:"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exam_data.name exam_data.score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Write a R program to extract first two rows from a given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print("Extract first two rows:")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exam_data[1:2,]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"Extract first two rows:"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2      Dima   9.0        3      no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Write a R program to extract 3 rd  and 5 th  rows with 1 st  and 3 rd  columns from 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given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print("Extract 3rd and 5th rows with 1st and 3rd columns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exam_data[c(3,5),c(1,3)]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&amp;quot;Extract 3rd and 5th rows with 1st and 3rd columns :&amp;quot;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attempts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Write a R program to add a new column in a given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print("New data frame after adding the 'country' column:")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exam_data$country = c("USA","USA","USA","USA","USA","USA","USA","USA","USA","USA")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&amp;quot;New data frame after adding the &amp;#39;country&amp;#39; column:&amp;quot;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 country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 USA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Write a R program to add new row(s) to an existing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new_exam_data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c('Robert', 'Sophia'),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c(10.5, 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rbind(exam_data, new_exam_data)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print("After adding new row(s) to an existing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&amp;quot;After adding new row(s) to an existing data 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11 Robert 10.5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12 Sophia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Write a R program to drop column(s) by name from a given data frame.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subset(exam_data, select = -c(name,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attempts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1 12.5 1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2 9.0 3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3 16.5 2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4 12.0 3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5 9.0 2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6 20.0 3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7 14.5 1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8 13.5 1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9 8.0 2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10 19.0 1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11. Write a R program to drop row(s) by number from a given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subset(exam_data, select = -c(name,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12. Write a R program to sort a given data frame by multiple column(s).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print("dataframe after sorting 'name' and 'score' columns:")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exam_data[with(exam_data, order(name, score)),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&amp;quot;dataframe after sorting &amp;#39;name&amp;#39; and &amp;#39;score&amp;#39; columns:&amp;quot;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13. Write a R program to create inner, outer, left, right join(merge) from given two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 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df1 = data.frame(numid = c(12, 14, 10, 11))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df2 = data.frame(numid = c(13, 15, 11,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print("Left outer Join:")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merge(df1, df2, by = "numid", all.x = TRUE)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print("Right outer Join:")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merge(df1, df2, by = "numid", all.y = TRUE)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print("Outer Join:")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merge(df1, df2, by = "numid", all = TRUE)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print("Cross Join:")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merge(df1, df2, by = NULL)</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"Left outer Join:"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numid</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2    11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"Right outer Join:"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numid</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"Outer Join:"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numid</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2    11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5    14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"Cross Join:"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numid.x numid.y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1       12      13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2       14      13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3       10      13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4       11      13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5       12      15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6       14      15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7       10      15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8       11      15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9       12      11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10      14      11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11      10      11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12      11      11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13      12      12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14      14      12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15      10      12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16      11      12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14. Write a R program to replace NA values with 3 in a given data frame.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NA, 2, NA, 2, NA, 1, NA,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exam_data[is.na(exam_data)] =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print("After removing NA with 3, the said dataframe becomes:")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NA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&amp;quot;After removing NA with 3, the said dataframe becomes:&amp;quot;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15. Write a R program to change a column name of a given data frame.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NA, 2, NA, 2, NA, 1, NA,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print("Change column-name 'name' to 'student_name' of the said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colnames(exam_data)[which(names(exam_data) == "name")] = "student_name"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NA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&amp;quot;Change column-name &amp;#39;name&amp;#39; to &amp;#39;student_name&amp;#39; of the said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student_name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NA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16. Write a R program to change more than one column name of a given 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frame.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NA, 2, NA, 2, NA, 1, NA,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print("Change more than one column name  of the said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colnames(exam_data)[which(names(exam_data) == "name")] = "student_name"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colnames(exam_data)[which(names(exam_data) == "score")] = "avg_score"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NA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&amp;quot;Change more than one column name of the said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student_nameavg_score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NA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17. Write a R program to select some random rows from a given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print("Select three random rows of the said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print(exam_data[sample(nrow(exam_data),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&amp;quot;Select three random rows of the said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18. Write a R program to reorder an given data frame by column name.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print("Reorder by column 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exam_data[c("name", "attempts", "score",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&amp;quot;Original dataframe:&amp;quot;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&amp;quot;Reorder by column name:&amp;quot;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attempts score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 12.5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3 9.0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2 16.5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3 12.0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2 9.0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3 20.0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 14.5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 13.5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2 8.0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 19.0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19. Write a R program to compare two data frames to find the elements in first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that are not present in second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df_90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"item" = c("item1", "item2", "item3"),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"Jan_sale" = c(12, 14,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"Feb_sale" = c(11, 12,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"Mar_sale" = c(12, 14,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df_91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"item" = c("item1", "item2", "item3"),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"Jan_sale" = c(12, 14,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"Feb_sale" = c(11, 12,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"Mar_sale" = c(12, 15, 18)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print(df_90)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print(df_91)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print("Row(s) in first data frame that are not present in second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print(setdiff(df_90,df_91))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item Jan_sale Feb_sale Mar_sale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item1       12       11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item2       14       12       14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item3       12       15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item Jan_sale Feb_sale Mar_sale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item1       12       11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item2       14       12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item3       12       15       18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"Row(s) in first data frame that are not present in second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Mar_sale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2       14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20. Write a R program to find elements which are present in two given data 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 = c("a", "b", "c", "d", "e")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b = c("d", "e", "f", "g")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print("Elements which are present in both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intersect(a, 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 "b" "c" "d" "e"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"d" "e" "f" "g"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"Elements which are present in both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"d" "e"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21. Write a R program to find elements come only once that are common to both</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given data frames.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 = c("a", "b", "c", "d", "e")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b = c("d", "e", "f", "g")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print("Find elements come only once that are common to both given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union(a, 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 "b" "c" "d" "e"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"d" "e" "f" "g"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"Find elements come only once that are common to both given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 "b" "c" "d" "e" "f" "g"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22. Write a R program to save the information of a data frame in a file and display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the information of the file.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3, 2, 3, 2, 3, 1, 1,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save(exam_data,file="data.rda")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load("data.rda")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file.info("data.rda")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3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3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1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size isdir mode mtimectime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data.rda 344 FALSE 644 2018-10-25 12:06:09 2018-10-25 12:06:09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atimeuidgidunamegrname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data.rda 2018-10-25 12:06:09 1000 1000 trinket trinket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23. Write a R program to count the number of NA values in a data frame column.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exam_data =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 c('Anastasia', 'Dima', 'Katherine', 'James', 'Emily', 'Michael', 'Matthew', 'Laura', 'Kevin', 'Jonas'),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score = c(12.5, 9, 16.5, 12, 9, 20, 14.5, 13.5, 8, 19),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attempts = c(1, NA, 2, NA, 2, NA, 1, NA, 2,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qualify = c('yes', 'no', 'yes', 'no', 'no', 'yes', 'yes', 'no', 'no',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print(exam_data)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print("The number of NA values in attempts column:")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print(sum(is.na(exam_data$attempts)))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name score attempts qualify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Anastasia 12.5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Dima 9.0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Katherine 16.5 2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James 12.0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Emily 9.0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Michael 20.0 NA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Matthew 14.5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Laura 13.5 NA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Kevin 8.0 2 no</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Jonas 19.0 1 yes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&amp;quot;The number of NA values in attempts column:&amp;quot;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24. Write a R program to create a data frame using two given vectors and display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the duplicated elements and unique rows of the said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 = c(10,20,10,10,40,50,20,30)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b = c(10,30,10,20,0,50,30,30)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ab = data.frame(a,b)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print(ab)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print("Duplicate elements of the said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print(duplicated(ab))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print("Unique rows of the said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print(unique(ab))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 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1 10 10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2 20 30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3 10 10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4 10 20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5 40 0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6 50 50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7 20 30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8 30 30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&amp;quot;Duplicate elements of the said data frame:&amp;quot;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FALSE FALSE TRUE FALSE FALSEFALSE TRUE FALSE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Unique rows of the said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 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1 10 10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2 20 30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4 10 20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5 40 0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6 50 50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8 30 30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25. Write a R program to call the (built-in) dataset airquality. Check whether it is 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 frame or not? Order the entire data frame by the first and second column.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 = airquality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 Daily air quality measurements in New York, May to September 1973.")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print(class(data))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print(head(data,10))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data[order(data[,1]),]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print("Order the entire data frame by the first and second column:")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 Daily air quality measurements in New York, May to September</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1973".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Ozone Solar.R Wind Temp Month Day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1 41 190 7.4 67 5 1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2 36 118 8.0 72 5 2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3 12 149 12.6 74 5 3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4 18 313 11.5 62 5 4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NA NA 14.3 56 5 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28 NA 14.9 66 5 6</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7 23 299 8.6 65 5 7</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8 19 99 13.8 59 5 8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9 8 19 20.1 61 5 9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10 NA 194 8.6 69 5 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[1]"Order the entire data frame by the first and second column:"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Ozone Solar.R Wind Temp Month Day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21 1 8 9.7 59 5 21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23 4 25 9.7 61 5 23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18 6 78 18.4 57 5 18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119 NA 153 5.7 88 8 27</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150 NA 145 13.2 77 9 27</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26. Write a R program to call the (built-in) dataset airquality. Remove the variables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&amp;#39;Solar.R&amp;#39; and &amp;#39;Wind&amp;#39; and display the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 = airquality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 Daily air quality measurements in New York, May to September 1973.")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data[,c("Solar.R")]=NULL</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data[,c("Wind")]=NULL</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print("data.frame after removing 'Solar.R'  and 'Wind' variables:")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 Daily air quality measurements in New York, May to September</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1973."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Ozone Solar.R Wind Temp Month Day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1 41 190 7.4 67 5 1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2 36 118 8.0 72 5 2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3 12 149 12.6 74 5 3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4 18 313 11.5 62 5 4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NA NA 14.3 56 5 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152 18 131 8.0 76 9 29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153 20 223 11.5 68 9 30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&amp;quot;data.frame after removing &amp;#39;Solar.R&amp;#39; and &amp;#39;Wind&amp;#39; variables:&amp;quot;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Ozone Temp Month Day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1 41 67 5 1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2 36 72 5 2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3 12 74 5 3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4 18 62 5 4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NA 56 5 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152 18 76 9 29</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153 20 68 9 30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27. Find the difference between Data Frames and other Data Structures with</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example.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SOLN: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Tables, Spreadsheets, Database tables.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Example: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Let's consider an example to understand the difference between Data Frames and other Data Structures. Suppose we have a dataset containing information about students in a class, including their names, ages, grades, and subjects. We want to analyze this data and find out which students are performing well in which subjects. Here are some ways we can represent this 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Array: We can use a three-dimensional array to represent this data, where the first dimension represents the student, the second dimension represents the subject, and the third dimension represents the variable (name, age, grade). However, this can be difficult to work with, and we would need to use complex indexing to access specific values.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Linked List: We can use a linked list to represent each student, where each node in the list contains the student's information. However, this would not allow us to easily compare or analyze data across multiple students.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 Frame: We can use a data frame to represent this data, where each column represents a variable (name, age, grade, subject), and each row represents a student. This would allow us to easily compare and analyze data across multiple students and subjects.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In summary, while other data structures like arrays and linked lists can be used to represent data, they may not be as efficient or convenient for analyzing complex data sets like those found in a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28. How to create the data frame and print it for the employee data set.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Emp_id =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employee_df &lt;-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Emp_id =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Emp_name = c("Ricky","Danish","Mini","Ryan","Gary"),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Salary = c(643.3,515.2,671.0,729.0,943.25),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Start_date = c("2022-01-01", "2021-09-23", "2020-11-15", "2021-05-11","2022-03-27")</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 print the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employee_df</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Emp_id   Emp_name   Salary Start_date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            Ricky        643.30     2022-01-01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2         Danish        515.20     2021-09-23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3           Mini         671.00      2020-11-15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4           Ryan          729.00      2021-05-11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5            Gary          943.25      2022-03-27</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29. Write the code to get the Structure of the R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df &lt;-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 = c(1, 2,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y = c("A", "B", "C"),</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z = c(TRUE, FALSE, TRUE)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 get the structure of the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str(df)</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'data.frame':</w:t>
        <w:tab/>
        <w:t>3 obs. of  3 variables: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 x: num  1 2 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 y: chr  "A" "B" "C"</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 z: logi  TRUE FALSE TRUE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30. How to extract data from data frame for the above employee dataset.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employee_df &lt;-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Emp_id = 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Emp_name = c("Ricky","Danish","Mini","Ryan","Gary"),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Salary = c(643.3,515.2,671.0,729.0,943.25),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Start_date = c("2022-01-01", "2021-09-23", "2020-11-15", "2021-05-11","2022-03-27")</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 extract employee names and salaries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emp_names &lt;- employee_df$Emp_name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emp_salaries &lt;- employee_df$Salary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 create a data frame with the extracted 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emp_data &lt;- data.frame(emp_name = emp_names, salary = emp_salaries)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 print the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emp_data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emp_name salary</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Ricky      643.30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Danish    515.20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Mini     671.00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Ryan     729.00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Gary      943.25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31. How to extract the first two rows and then all columns in employee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br/>
      </w: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employee_df[1:2,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Emp_id  Emp_name   Salary    Start_date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         Ricky         643.3     2022-01-01</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2       Danish        515.2     2021-09-23</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32. Write a code to extract 3 rd  and 5 th  row with 2 nd  and 4 th  column of the employee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employee_df[c(3,5), c(2,4)]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Emp_name Start_date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Mini 2020-11-15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Gary 2022-03-27</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 Reshaping: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Data reshaping means changing how data is represented in rows and column. It includes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splitting, merging or interchanging the rows and columns.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Reshaping functions: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Segoe UI Symbol" w:cs="Segoe UI Symbol" w:hAnsi="Segoe UI Symbol"/>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cbind()</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Segoe UI Symbol" w:cs="Segoe UI Symbol" w:hAnsi="Segoe UI Symbol"/>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rbind()</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Segoe UI Symbol" w:cs="Segoe UI Symbol" w:hAnsi="Segoe UI Symbol"/>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w:t>
      </w: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mergr()</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33. How to expand the data frame by adding rows and columns in data frame for</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employee data set.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emp_id = 6:8,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emp_name = &amp;quot;Rasmi&amp;quot;,&amp;quot;Pranab&amp;quot;,&amp;quot;Tusar&amp;quot;,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salary =578.0,722.5,632.8,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start_date = &amp;quot;2022-05-21&amp;quot;,&amp;quot;2020-07-30&amp;quot;,&amp;quot;2019-06-17&amp;quot;,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dept = &amp;quot;IT&amp;quot;,&amp;quot;Operations&amp;quot;,&amp;quot;Fianance&amp;quot;,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Expected 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emp_id = 6:8,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emp_name = &amp;quot;Rasmi&amp;quot;,&amp;quot;Pranab&amp;quot;,&amp;quot;Tusar&amp;quot;,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salary =578.0,722.5,632.8,</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start_date = &amp;quot;2022-05-21&amp;quot;,&amp;quot;2020-07-30&amp;quot;,&amp;quot;2019-06-17&amp;quot;,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dept = &amp;quot;IT&amp;quot;,&amp;quot;Operations&amp;quot;,&amp;quot;Fianance&amp;quot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34. Write a R program to compare two data frames to find the row(s) in first data frame that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are not present in second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df1 &lt;-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ID = c(1, 2, 3, 4, 5),</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Name = c("John", "Sara", "David", "Sarah", "Mike")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 create the second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df2 &lt;- data.frame(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ID = c(2, 4),</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Name = c("Sara", "Sarah")</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&gt;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df1_not_in_df2 &lt;- anti_join(df1, df2, by = c("ID", "Name"))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Error in anti_join(df1, df2, by = c("ID", "Name")) :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could not find function "anti_join"</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 print the 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&gt; df1_not_in_df2</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Error: object 'df1_not_in_df2' not found</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35. Write a R program to find elements come only once that are common to both given data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 = c("a", "b", "c", "d", "e")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b = c("d", "e", "f", "g")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print(a)</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print("Find elements come only once that are common to both given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result = union(a, 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print(result)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 "b" "c" "d" "e"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"d" "e" "f" "g"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"Find elements come only once that are common to both given dataframes:"</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"a" "b" "c" "d" "e" "f" "g"</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36. Write a R program to create a data frame using two given vectors and display the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duplicated elements and unique rows of the said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CODE: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 = c(10,20,10,10,40,50,20,30)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b = c(10,30,10,20,0,50,30,30)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print("Original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ab = data.frame(a,b)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print(ab)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print("Duplicate elements of the said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print(duplicated(ab))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print("Unique rows of the said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print(unique(ab))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bCs/>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Output:</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"Original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a  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1 10 10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2 20 30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3 10 10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4 10 20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5 40  0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6 50 50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7 20 30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8 30 30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"Duplicate elements of the said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FALSE FALSE  TRUE FALSE FALSE FALSE  TRUE FALSE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"Unique rows of the said data frame:"</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   a  b</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1 10 10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2 20 30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4 10 20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5 40  0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6 50 50</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pPr>
      <w:r>
        <w:rPr>
          <w:rFonts w:ascii="Calibri" w:cs="Calibri" w:hAnsi="Calibri"/>
          <w:b w:val="0"/>
          <w:bCs w:val="0"/>
          <w:i w:val="0"/>
          <w:caps w:val="0"/>
          <w:smallCaps w:val="0"/>
          <w:strike w:val="0"/>
          <w:dstrike w:val="0"/>
          <w:snapToGrid/>
          <w:vanish w:val="0"/>
          <w:color w:val="auto"/>
          <w:spacing w:val="0"/>
          <w:w w:val="100"/>
          <w:kern w:val="0"/>
          <w:position w:val="0"/>
          <w:sz w:val="24"/>
          <w:szCs w:val="24"/>
          <w:u w:val="none" w:color="auto"/>
          <w:bdr w:val="none" w:sz="0" w:space="0" w:color="auto"/>
          <w:shd w:val="clear" w:color="auto" w:fill="auto"/>
          <w:vertAlign w:val="baseline"/>
          <w:em w:val="none"/>
          <w:lang w:val="en-IN" w:eastAsia="zh-CN"/>
        </w:rPr>
        <w:t xml:space="preserve">8 30 30  </w:t>
      </w:r>
    </w:p>
    <w:p>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adjustRightInd w:val="0"/>
        <w:snapToGrid/>
        <w:spacing w:before="0" w:beforeAutospacing="0" w:after="200" w:afterAutospacing="0" w:line="276" w:lineRule="auto"/>
        <w:ind w:left="0" w:right="0" w:firstLine="0"/>
        <w:contextualSpacing w:val="0"/>
        <w:jc w:val="left"/>
        <w:textAlignment w:val="auto"/>
        <w:outlineLvl w:val="9"/>
        <w:rPr>
          <w:rFonts w:ascii="Calibri" w:cs="Calibri" w:hAnsi="Calibri"/>
          <w:b w:val="0"/>
          <w:bCs w:val="0"/>
          <w:i w:val="0"/>
          <w:caps w:val="0"/>
          <w:smallCaps w:val="0"/>
          <w:strike w:val="0"/>
          <w:dstrike w:val="0"/>
          <w:snapToGrid/>
          <w:vanish w:val="0"/>
          <w:color w:val="auto"/>
          <w:spacing w:val="0"/>
          <w:w w:val="100"/>
          <w:kern w:val="0"/>
          <w:position w:val="0"/>
          <w:sz w:val="22"/>
          <w:szCs w:val="22"/>
          <w:u w:val="none" w:color="auto"/>
          <w:bdr w:val="none" w:sz="0" w:space="0" w:color="auto"/>
          <w:shd w:val="clear" w:color="auto" w:fill="auto"/>
          <w:vertAlign w:val="baseline"/>
          <w:em w:val="none"/>
          <w:lang w:val="en-IN" w:eastAsia="zh-CN"/>
        </w:rPr>
      </w:pPr>
    </w:p>
    <w:sectPr>
      <w:pgSz w:w="12240" w:h="15840"/>
      <w:pgMar w:top="1440" w:right="1800" w:bottom="1440" w:left="1800" w:header="720" w:footer="720" w:gutter="0"/>
      <w:noEndnote/>
      <w:docGrid w:linePitch="285" w:charSpace="0"/>
    </w:sectPr>
  </w:body>
</w:document>
</file>

<file path=word/fontTable.xml><?xml version="1.0" encoding="utf-8"?>
<w:fonts xmlns:w="http://schemas.openxmlformats.org/wordprocessingml/2006/main" xmlns:r="http://schemas.openxmlformats.org/officeDocument/2006/relationships">
  <w:font w:name="Calibri">
    <w:panose1 w:val="00000000000000000000"/>
    <w:charset w:val="00"/>
    <w:family w:val="auto"/>
    <w:pitch w:val="variable"/>
  </w:font>
  <w:font w:name="Segoe UI Symbol">
    <w:altName w:val="Times New Roman"/>
    <w:panose1 w:val="00000000000000000000"/>
    <w:charset w:val="01"/>
    <w:family w:val="auto"/>
    <w:pitch w:val="variable"/>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displayBackgroundShape/>
  <w:bordersDoNotSurroundHeader/>
  <w:bordersDoNotSurroundFooter/>
  <w:defaultTabStop w:val="720"/>
  <w:drawingGridHorizontalSpacing w:val="120"/>
  <w:drawingGridVerticalSpacing w:val="120"/>
  <w:doNotUseMarginsForDrawingGridOrigin/>
  <w:drawingGridHorizontalOrigin w:val="1701"/>
  <w:drawingGridVerticalOrigin w:val="1984"/>
  <w:displayHorizontalDrawingGridEvery w:val="3"/>
  <w:displayVerticalDrawingGridEvery w:val="0"/>
  <w:doNotShadeFormData/>
  <w:characterSpacingControl w:val="compressPunctuation"/>
  <w:compat>
    <w:spaceForUL/>
    <w:balanceSingleByteDoubleByteWidth/>
    <w:ulTrailSpace/>
    <w:doNotExpandShiftReturn/>
    <w:alignTablesRowByRow/>
    <w:adjustLineHeightInTable/>
    <w:doNotUseHTMLParagraphAutoSpacing/>
    <w:doNotBreakWrappedTables/>
    <w:growAutofit/>
    <w:doNotUseIndentAsNumberingTabStop/>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46</Pages>
  <Words>5309</Words>
  <Characters>25210</Characters>
  <Lines>1113</Lines>
  <Paragraphs>1046</Paragraphs>
  <CharactersWithSpaces>31254</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2023-03-22T06:27:59Z</dcterms:modified>
</cp:coreProperties>
</file>